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D51C" w14:textId="48948BD8" w:rsidR="00165BAF" w:rsidRDefault="005B21A9" w:rsidP="00165BAF">
      <w:pPr>
        <w:pStyle w:val="Contactgegevens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838173" wp14:editId="05C5B96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52500" cy="95250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87AF2">
        <w:t>Senne Dierick</w:t>
      </w:r>
    </w:p>
    <w:p w14:paraId="0450C1FD" w14:textId="251B6F38" w:rsidR="009C650F" w:rsidRPr="00DE7766" w:rsidRDefault="009C650F" w:rsidP="00165BAF">
      <w:pPr>
        <w:pStyle w:val="Contactgegevens"/>
      </w:pPr>
      <w:r>
        <w:t>Gyselstraat 70 9100 Nieuwkerken-Waas</w:t>
      </w:r>
    </w:p>
    <w:p w14:paraId="6133388F" w14:textId="4CEDCA13" w:rsidR="00165BAF" w:rsidRDefault="009C650F" w:rsidP="00165BAF">
      <w:pPr>
        <w:pStyle w:val="Contactgegevens"/>
      </w:pPr>
      <w:r>
        <w:t>0032498109461</w:t>
      </w:r>
    </w:p>
    <w:p w14:paraId="050DB84B" w14:textId="4EDB27D9" w:rsidR="007001D6" w:rsidRDefault="009C650F" w:rsidP="00165BAF">
      <w:pPr>
        <w:pStyle w:val="Contactgegevens"/>
      </w:pPr>
      <w:r>
        <w:t>sennedierick@hotmail.be</w:t>
      </w:r>
    </w:p>
    <w:p w14:paraId="01712247" w14:textId="77777777" w:rsidR="00033380" w:rsidRPr="00033380" w:rsidRDefault="000B47EA" w:rsidP="00033380">
      <w:pPr>
        <w:pStyle w:val="Kop1"/>
      </w:pPr>
      <w:sdt>
        <w:sdtPr>
          <w:alias w:val="Computervaardigheden:"/>
          <w:tag w:val="Computervaardigheden:"/>
          <w:id w:val="1126435726"/>
          <w:placeholder>
            <w:docPart w:val="7928426987E842398E9CBE81B12421CF"/>
          </w:placeholder>
          <w:temporary/>
          <w:showingPlcHdr/>
          <w15:appearance w15:val="hidden"/>
        </w:sdtPr>
        <w:sdtEndPr/>
        <w:sdtContent>
          <w:r w:rsidR="00033380">
            <w:rPr>
              <w:lang w:bidi="nl-NL"/>
            </w:rPr>
            <w:t>Computervaardigheden</w:t>
          </w:r>
        </w:sdtContent>
      </w:sdt>
    </w:p>
    <w:p w14:paraId="63BDBDD9" w14:textId="71A7B6F6" w:rsidR="00997F2B" w:rsidRPr="00997F2B" w:rsidRDefault="00997F2B" w:rsidP="00997F2B">
      <w:pPr>
        <w:ind w:left="792" w:hanging="360"/>
        <w:rPr>
          <w:b/>
          <w:lang w:bidi="nl-NL"/>
        </w:rPr>
      </w:pPr>
      <w:r w:rsidRPr="00997F2B">
        <w:rPr>
          <w:b/>
          <w:lang w:bidi="nl-NL"/>
        </w:rPr>
        <w:t>Programmeertalen</w:t>
      </w:r>
    </w:p>
    <w:p w14:paraId="51290671" w14:textId="4BCA1227" w:rsidR="009C650F" w:rsidRDefault="009C650F" w:rsidP="000B0F02">
      <w:pPr>
        <w:pStyle w:val="Lijstalinea"/>
      </w:pPr>
      <w:r>
        <w:t xml:space="preserve">Vertrouwd met: </w:t>
      </w:r>
      <w:r w:rsidR="0066337D">
        <w:t>Python,</w:t>
      </w:r>
      <w:r w:rsidR="00997F2B">
        <w:t xml:space="preserve"> Java</w:t>
      </w:r>
      <w:r w:rsidR="006D7460">
        <w:t>.</w:t>
      </w:r>
    </w:p>
    <w:p w14:paraId="6FBCCB89" w14:textId="5FE68E31" w:rsidR="00B26B89" w:rsidRDefault="00B26B89" w:rsidP="000B0F02">
      <w:pPr>
        <w:pStyle w:val="Lijstalinea"/>
      </w:pPr>
      <w:r>
        <w:t>Ervaring met</w:t>
      </w:r>
      <w:r w:rsidR="006D7460">
        <w:t>: HTML, css, Javascript, SQL</w:t>
      </w:r>
    </w:p>
    <w:p w14:paraId="44A586EB" w14:textId="77777777" w:rsidR="00033380" w:rsidRDefault="000B47EA" w:rsidP="00033380">
      <w:pPr>
        <w:pStyle w:val="Kop2"/>
      </w:pPr>
      <w:sdt>
        <w:sdtPr>
          <w:alias w:val="Software:"/>
          <w:tag w:val="Software:"/>
          <w:id w:val="-169031688"/>
          <w:placeholder>
            <w:docPart w:val="DFB19115CCCA4FB7944EB048D3D4503A"/>
          </w:placeholder>
          <w:temporary/>
          <w:showingPlcHdr/>
          <w15:appearance w15:val="hidden"/>
        </w:sdtPr>
        <w:sdtEndPr/>
        <w:sdtContent>
          <w:r w:rsidR="00033380">
            <w:rPr>
              <w:lang w:bidi="nl-NL"/>
            </w:rPr>
            <w:t>Software</w:t>
          </w:r>
        </w:sdtContent>
      </w:sdt>
    </w:p>
    <w:p w14:paraId="7B9DB0C2" w14:textId="1B00D45A" w:rsidR="00392197" w:rsidRPr="00707959" w:rsidRDefault="00997F2B" w:rsidP="002F2E0C">
      <w:pPr>
        <w:pStyle w:val="Lijstalinea"/>
        <w:rPr>
          <w:lang w:val="fr-FR"/>
        </w:rPr>
      </w:pPr>
      <w:r w:rsidRPr="00707959">
        <w:rPr>
          <w:lang w:val="fr-FR"/>
        </w:rPr>
        <w:t>VSCode: Python, HTML, css</w:t>
      </w:r>
      <w:r w:rsidR="002F2E0C" w:rsidRPr="00707959">
        <w:rPr>
          <w:lang w:val="fr-FR"/>
        </w:rPr>
        <w:t xml:space="preserve">, </w:t>
      </w:r>
      <w:r w:rsidR="00707959" w:rsidRPr="00707959">
        <w:rPr>
          <w:lang w:val="fr-FR"/>
        </w:rPr>
        <w:t>Jav</w:t>
      </w:r>
      <w:r w:rsidR="00707959">
        <w:rPr>
          <w:lang w:val="fr-FR"/>
        </w:rPr>
        <w:t>ascript</w:t>
      </w:r>
    </w:p>
    <w:p w14:paraId="0A13EDCB" w14:textId="5CA37587" w:rsidR="006F25E5" w:rsidRDefault="00392197" w:rsidP="002F2E0C">
      <w:pPr>
        <w:pStyle w:val="Lijstalinea"/>
      </w:pPr>
      <w:r>
        <w:t xml:space="preserve">Eclipse: </w:t>
      </w:r>
      <w:r w:rsidR="00997F2B">
        <w:t>Java</w:t>
      </w:r>
    </w:p>
    <w:p w14:paraId="3DBAFFA1" w14:textId="11F5B19A" w:rsidR="00F906CF" w:rsidRPr="002F2E0C" w:rsidRDefault="00D24CDB" w:rsidP="00F906CF">
      <w:pPr>
        <w:pStyle w:val="Lijstalinea"/>
      </w:pPr>
      <w:r>
        <w:t xml:space="preserve">Gelimiteerde ervaring met </w:t>
      </w:r>
      <w:r w:rsidR="006819CE">
        <w:t>A</w:t>
      </w:r>
      <w:r>
        <w:t xml:space="preserve">pache </w:t>
      </w:r>
      <w:r w:rsidR="006819CE">
        <w:t>S</w:t>
      </w:r>
      <w:r>
        <w:t xml:space="preserve">park </w:t>
      </w:r>
      <w:r w:rsidR="006819CE">
        <w:t>en CUDA</w:t>
      </w:r>
    </w:p>
    <w:p w14:paraId="7D48B184" w14:textId="77777777" w:rsidR="00033380" w:rsidRDefault="000B47EA" w:rsidP="00033380">
      <w:pPr>
        <w:pStyle w:val="Kop1"/>
      </w:pPr>
      <w:sdt>
        <w:sdtPr>
          <w:alias w:val="Werkervaring:"/>
          <w:tag w:val="Werkervaring:"/>
          <w:id w:val="1922599604"/>
          <w:placeholder>
            <w:docPart w:val="DD7C121A9EBF43B6A8ED7DF1092BA0AA"/>
          </w:placeholder>
          <w:temporary/>
          <w:showingPlcHdr/>
          <w15:appearance w15:val="hidden"/>
        </w:sdtPr>
        <w:sdtEndPr/>
        <w:sdtContent>
          <w:r w:rsidR="00033380">
            <w:rPr>
              <w:lang w:bidi="nl-NL"/>
            </w:rPr>
            <w:t>Werkervaring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Indelingstabel"/>
      </w:tblPr>
      <w:tblGrid>
        <w:gridCol w:w="6176"/>
        <w:gridCol w:w="2130"/>
      </w:tblGrid>
      <w:tr w:rsidR="00300698" w:rsidRPr="00DE7766" w14:paraId="7A11167C" w14:textId="77777777" w:rsidTr="005C0355">
        <w:trPr>
          <w:trHeight w:val="216"/>
        </w:trPr>
        <w:tc>
          <w:tcPr>
            <w:tcW w:w="6427" w:type="dxa"/>
          </w:tcPr>
          <w:p w14:paraId="68CF1DEB" w14:textId="097745E3" w:rsidR="00300698" w:rsidRPr="00DE7766" w:rsidRDefault="007508D0" w:rsidP="007508D0">
            <w:pPr>
              <w:pStyle w:val="Kop2"/>
              <w:ind w:left="0"/>
            </w:pPr>
            <w:r>
              <w:t xml:space="preserve">      </w:t>
            </w:r>
            <w:r w:rsidR="00D9136B">
              <w:t>Loodgieter</w:t>
            </w:r>
          </w:p>
        </w:tc>
        <w:tc>
          <w:tcPr>
            <w:tcW w:w="2213" w:type="dxa"/>
          </w:tcPr>
          <w:p w14:paraId="6CBBC212" w14:textId="7D93892C" w:rsidR="00300698" w:rsidRPr="00DE7766" w:rsidRDefault="00D9136B" w:rsidP="007D5AB6">
            <w:pPr>
              <w:pStyle w:val="Datums"/>
            </w:pPr>
            <w:r>
              <w:t>01/07/2018 – 31/08/2018</w:t>
            </w:r>
          </w:p>
        </w:tc>
      </w:tr>
    </w:tbl>
    <w:p w14:paraId="7C988D40" w14:textId="220921B6" w:rsidR="00033380" w:rsidRPr="00D97489" w:rsidRDefault="00D9136B" w:rsidP="00033380">
      <w:pPr>
        <w:pStyle w:val="Locatie"/>
      </w:pPr>
      <w:r>
        <w:t>Sanitair Batens</w:t>
      </w:r>
      <w:r w:rsidR="008F6647">
        <w:tab/>
      </w:r>
      <w:r w:rsidR="008F6647">
        <w:tab/>
      </w:r>
      <w:r w:rsidR="008F6647">
        <w:tab/>
      </w:r>
      <w:r w:rsidR="008F6647">
        <w:tab/>
      </w:r>
      <w:r w:rsidR="008F6647">
        <w:tab/>
      </w:r>
      <w:r w:rsidR="008F6647">
        <w:tab/>
      </w:r>
      <w:r w:rsidR="008F6647">
        <w:tab/>
      </w:r>
    </w:p>
    <w:p w14:paraId="751832D0" w14:textId="5A725A56" w:rsidR="00033380" w:rsidRPr="0010077D" w:rsidRDefault="00D9136B" w:rsidP="008E5991">
      <w:pPr>
        <w:pStyle w:val="Lijstalinea"/>
      </w:pPr>
      <w:r>
        <w:t xml:space="preserve">Aansluiten van </w:t>
      </w:r>
      <w:r w:rsidR="006E1F23">
        <w:t>a</w:t>
      </w:r>
      <w:r w:rsidR="008E5991">
        <w:t>fvoer, toiletten, lavabo’s.</w:t>
      </w:r>
    </w:p>
    <w:p w14:paraId="3C625564" w14:textId="69368B08" w:rsidR="00300698" w:rsidRDefault="008E5991" w:rsidP="00300698">
      <w:pPr>
        <w:pStyle w:val="Lijstalinea"/>
      </w:pPr>
      <w:r>
        <w:t>Verantwoordelijk voor juist inladen en uitladen van het materiaal.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Indelingstabel"/>
      </w:tblPr>
      <w:tblGrid>
        <w:gridCol w:w="6176"/>
        <w:gridCol w:w="2130"/>
      </w:tblGrid>
      <w:tr w:rsidR="00300698" w:rsidRPr="00DE7766" w14:paraId="03B54B33" w14:textId="77777777" w:rsidTr="005C0355">
        <w:trPr>
          <w:trHeight w:val="216"/>
        </w:trPr>
        <w:tc>
          <w:tcPr>
            <w:tcW w:w="6427" w:type="dxa"/>
          </w:tcPr>
          <w:p w14:paraId="2372B2AC" w14:textId="42D8446A" w:rsidR="00300698" w:rsidRPr="00DE7766" w:rsidRDefault="007508D0" w:rsidP="007508D0">
            <w:pPr>
              <w:pStyle w:val="Kop2"/>
              <w:ind w:left="0"/>
            </w:pPr>
            <w:r>
              <w:t xml:space="preserve">      </w:t>
            </w:r>
            <w:r w:rsidR="008E5991">
              <w:t>Postbode</w:t>
            </w:r>
          </w:p>
        </w:tc>
        <w:tc>
          <w:tcPr>
            <w:tcW w:w="2213" w:type="dxa"/>
          </w:tcPr>
          <w:p w14:paraId="023D460E" w14:textId="4EB97A6A" w:rsidR="00300698" w:rsidRPr="00DE7766" w:rsidRDefault="008E5991" w:rsidP="00A25C5F">
            <w:pPr>
              <w:pStyle w:val="Datums"/>
            </w:pPr>
            <w:r>
              <w:t>01/10/2020 – 20/06/2021</w:t>
            </w:r>
          </w:p>
        </w:tc>
      </w:tr>
    </w:tbl>
    <w:p w14:paraId="5D129B46" w14:textId="7835442E" w:rsidR="00300698" w:rsidRPr="00D97489" w:rsidRDefault="008E5991" w:rsidP="00300698">
      <w:pPr>
        <w:pStyle w:val="Locatie"/>
      </w:pPr>
      <w:r>
        <w:t>Bpost</w:t>
      </w:r>
      <w:r w:rsidR="008F6647">
        <w:tab/>
      </w:r>
      <w:r w:rsidR="008F6647">
        <w:tab/>
      </w:r>
      <w:r w:rsidR="008F6647">
        <w:tab/>
      </w:r>
      <w:r w:rsidR="008F6647">
        <w:tab/>
      </w:r>
      <w:r w:rsidR="008F6647">
        <w:tab/>
      </w:r>
      <w:r w:rsidR="008F6647">
        <w:tab/>
      </w:r>
      <w:r w:rsidR="008F6647">
        <w:tab/>
      </w:r>
      <w:r w:rsidR="008F6647">
        <w:tab/>
      </w:r>
    </w:p>
    <w:p w14:paraId="2DDBC2A9" w14:textId="0F121001" w:rsidR="00300698" w:rsidRPr="0010077D" w:rsidRDefault="008E5991" w:rsidP="00300698">
      <w:pPr>
        <w:pStyle w:val="Lijstalinea"/>
      </w:pPr>
      <w:r>
        <w:t>Rondbrengen van kranten in de zaterdagdienst</w:t>
      </w:r>
      <w:r w:rsidR="00327EA4">
        <w:t>.</w:t>
      </w:r>
    </w:p>
    <w:p w14:paraId="62C789B6" w14:textId="42FCA56B" w:rsidR="00300698" w:rsidRPr="0010077D" w:rsidRDefault="008E5991" w:rsidP="00300698">
      <w:pPr>
        <w:pStyle w:val="Lijstalinea"/>
      </w:pPr>
      <w:r>
        <w:t>Pakkettenrondes elke zaterdag na de kranten</w:t>
      </w:r>
      <w:r w:rsidR="00327EA4">
        <w:t>.</w:t>
      </w:r>
    </w:p>
    <w:p w14:paraId="0ACACEB3" w14:textId="6EC8B6F8" w:rsidR="003D2011" w:rsidRPr="00374F68" w:rsidRDefault="008E5991" w:rsidP="00707959">
      <w:pPr>
        <w:pStyle w:val="Lijstalinea"/>
      </w:pPr>
      <w:r>
        <w:t>In de vakanties pakkettenrondes in de week</w:t>
      </w:r>
      <w:r w:rsidR="00327EA4">
        <w:t>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5954"/>
        <w:gridCol w:w="2352"/>
      </w:tblGrid>
      <w:tr w:rsidR="00097C74" w:rsidRPr="00DE7766" w14:paraId="1FC52747" w14:textId="77777777" w:rsidTr="00097C74">
        <w:trPr>
          <w:trHeight w:val="216"/>
        </w:trPr>
        <w:tc>
          <w:tcPr>
            <w:tcW w:w="5954" w:type="dxa"/>
          </w:tcPr>
          <w:p w14:paraId="61E989D4" w14:textId="28D37632" w:rsidR="00097C74" w:rsidRPr="00DE7766" w:rsidRDefault="00097C74" w:rsidP="001820DF">
            <w:pPr>
              <w:pStyle w:val="Kop2"/>
              <w:ind w:left="0"/>
            </w:pPr>
            <w:r>
              <w:t xml:space="preserve">      </w:t>
            </w:r>
            <w:r>
              <w:t>Magazijnier</w:t>
            </w:r>
          </w:p>
        </w:tc>
        <w:tc>
          <w:tcPr>
            <w:tcW w:w="2352" w:type="dxa"/>
          </w:tcPr>
          <w:p w14:paraId="57598160" w14:textId="455BB95E" w:rsidR="00097C74" w:rsidRPr="00DE7766" w:rsidRDefault="00097C74" w:rsidP="001820DF">
            <w:pPr>
              <w:pStyle w:val="Datums"/>
            </w:pPr>
            <w:r w:rsidRPr="00374F68">
              <w:t xml:space="preserve">11/07/2022 </w:t>
            </w:r>
            <w:r>
              <w:t xml:space="preserve">– </w:t>
            </w:r>
            <w:r w:rsidRPr="00374F68">
              <w:t>23/09/2022</w:t>
            </w:r>
          </w:p>
        </w:tc>
      </w:tr>
    </w:tbl>
    <w:p w14:paraId="04E4AF7F" w14:textId="3962DDE4" w:rsidR="00AF225B" w:rsidRPr="00AF225B" w:rsidRDefault="003D2011" w:rsidP="003D2011">
      <w:pPr>
        <w:ind w:left="360"/>
        <w:rPr>
          <w:i/>
          <w:iCs/>
        </w:rPr>
      </w:pPr>
      <w:r>
        <w:rPr>
          <w:i/>
          <w:iCs/>
        </w:rPr>
        <w:t>B</w:t>
      </w:r>
      <w:r w:rsidR="003E528D">
        <w:rPr>
          <w:i/>
          <w:iCs/>
        </w:rPr>
        <w:t xml:space="preserve">ecoSoft.  </w:t>
      </w:r>
    </w:p>
    <w:p w14:paraId="0EDF53D8" w14:textId="77777777" w:rsidR="00A95544" w:rsidRDefault="00A95544" w:rsidP="006E0612">
      <w:pPr>
        <w:pStyle w:val="Lijstalinea"/>
        <w:numPr>
          <w:ilvl w:val="0"/>
          <w:numId w:val="24"/>
        </w:numPr>
      </w:pPr>
      <w:r>
        <w:t>Binnenkomende goederen inboeken en op juiste plaats leggen</w:t>
      </w:r>
    </w:p>
    <w:p w14:paraId="367E6542" w14:textId="77777777" w:rsidR="00CE3F13" w:rsidRDefault="00A95544" w:rsidP="006E0612">
      <w:pPr>
        <w:pStyle w:val="Lijstalinea"/>
        <w:numPr>
          <w:ilvl w:val="0"/>
          <w:numId w:val="24"/>
        </w:numPr>
      </w:pPr>
      <w:r>
        <w:t xml:space="preserve">Uitgaande goederen inpakken, </w:t>
      </w:r>
      <w:r w:rsidR="00CE3F13">
        <w:t>aanmelden en versturen</w:t>
      </w:r>
    </w:p>
    <w:p w14:paraId="29FF7868" w14:textId="53FC90B6" w:rsidR="00CE3F13" w:rsidRDefault="00CE3F13" w:rsidP="006E0612">
      <w:pPr>
        <w:pStyle w:val="Lijstalinea"/>
        <w:numPr>
          <w:ilvl w:val="0"/>
          <w:numId w:val="24"/>
        </w:numPr>
      </w:pPr>
      <w:r>
        <w:t xml:space="preserve">Helpen bij het </w:t>
      </w:r>
      <w:r w:rsidR="009925AC">
        <w:t>stagen</w:t>
      </w:r>
      <w:r>
        <w:t xml:space="preserve"> van kassa toestellen</w:t>
      </w:r>
    </w:p>
    <w:p w14:paraId="487133D8" w14:textId="3E717D6A" w:rsidR="009925AC" w:rsidRDefault="009925AC" w:rsidP="006E0612">
      <w:pPr>
        <w:pStyle w:val="Lijstalinea"/>
        <w:numPr>
          <w:ilvl w:val="0"/>
          <w:numId w:val="24"/>
        </w:numPr>
      </w:pPr>
      <w:r>
        <w:t xml:space="preserve">Heel uiteenlopende technische taken zoals een bureau voor een nieuwe collega klaarmaken met een nieuwe setup </w:t>
      </w:r>
      <w:r w:rsidR="000B0F02">
        <w:t>en pakketten leveren</w:t>
      </w:r>
    </w:p>
    <w:p w14:paraId="3D31E9A9" w14:textId="48BB090B" w:rsidR="00300698" w:rsidRDefault="000B47EA" w:rsidP="00300698">
      <w:pPr>
        <w:pStyle w:val="Kop1"/>
      </w:pPr>
      <w:sdt>
        <w:sdtPr>
          <w:alias w:val="Opleiding:"/>
          <w:tag w:val="Opleiding:"/>
          <w:id w:val="1516970808"/>
          <w:placeholder>
            <w:docPart w:val="DF4DEF6C3C124CC0B78548CA5FB71959"/>
          </w:placeholder>
          <w:temporary/>
          <w:showingPlcHdr/>
          <w15:appearance w15:val="hidden"/>
        </w:sdtPr>
        <w:sdtEndPr/>
        <w:sdtContent>
          <w:r w:rsidR="00300698">
            <w:rPr>
              <w:lang w:bidi="nl-NL"/>
            </w:rPr>
            <w:t>Opleiding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Indelingstabel"/>
      </w:tblPr>
      <w:tblGrid>
        <w:gridCol w:w="6234"/>
        <w:gridCol w:w="2072"/>
      </w:tblGrid>
      <w:tr w:rsidR="00300698" w:rsidRPr="00DE7766" w14:paraId="69DA940E" w14:textId="77777777" w:rsidTr="005C0355">
        <w:trPr>
          <w:trHeight w:val="216"/>
        </w:trPr>
        <w:tc>
          <w:tcPr>
            <w:tcW w:w="6485" w:type="dxa"/>
          </w:tcPr>
          <w:p w14:paraId="3EDDDA07" w14:textId="0B6D892C" w:rsidR="00300698" w:rsidRDefault="008E5991" w:rsidP="007D5AB6">
            <w:pPr>
              <w:pStyle w:val="Kop2"/>
            </w:pPr>
            <w:r>
              <w:t>WeTech Academy</w:t>
            </w:r>
          </w:p>
          <w:p w14:paraId="60020C04" w14:textId="6772C625" w:rsidR="00D3324E" w:rsidRDefault="00B836F8" w:rsidP="00AA1ACB">
            <w:pPr>
              <w:pStyle w:val="Locatie"/>
            </w:pPr>
            <w:r>
              <w:t>Sint-Niklaas, Oost-Vlaanderen</w:t>
            </w:r>
          </w:p>
          <w:p w14:paraId="4993EE9D" w14:textId="368A5806" w:rsidR="00AA1ACB" w:rsidRPr="00AA1ACB" w:rsidRDefault="00B836F8" w:rsidP="00D3324E">
            <w:pPr>
              <w:pStyle w:val="Lijstalinea"/>
            </w:pPr>
            <w:r>
              <w:t xml:space="preserve">Diploma </w:t>
            </w:r>
            <w:r w:rsidR="00D06500">
              <w:t>s</w:t>
            </w:r>
            <w:r>
              <w:t xml:space="preserve">ecundair onderwijs: </w:t>
            </w:r>
            <w:r w:rsidR="00C820DD">
              <w:t>I</w:t>
            </w:r>
            <w:r>
              <w:t>ndustriële wetenschappen</w:t>
            </w:r>
            <w:r w:rsidR="00327EA4">
              <w:t>.</w:t>
            </w:r>
          </w:p>
        </w:tc>
        <w:tc>
          <w:tcPr>
            <w:tcW w:w="2155" w:type="dxa"/>
          </w:tcPr>
          <w:p w14:paraId="4B35CBDC" w14:textId="2EEFEBFE" w:rsidR="00300698" w:rsidRPr="006962EF" w:rsidRDefault="00B836F8" w:rsidP="00B836F8">
            <w:pPr>
              <w:pStyle w:val="Datums"/>
            </w:pPr>
            <w:r>
              <w:t>01/09/2013 - 30/</w:t>
            </w:r>
            <w:r w:rsidRPr="00B836F8">
              <w:t>06</w:t>
            </w:r>
            <w:r>
              <w:t xml:space="preserve">/2020 </w:t>
            </w:r>
          </w:p>
        </w:tc>
      </w:tr>
    </w:tbl>
    <w:p w14:paraId="016ED4D3" w14:textId="7E199EC9" w:rsidR="00300698" w:rsidRDefault="00B836F8" w:rsidP="00F92413">
      <w:pPr>
        <w:pStyle w:val="Kop2"/>
      </w:pPr>
      <w:r>
        <w:t>HoGent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8F6647">
        <w:t xml:space="preserve">       </w:t>
      </w:r>
      <w:r w:rsidRPr="00B836F8">
        <w:rPr>
          <w:b w:val="0"/>
        </w:rPr>
        <w:t>01/09/20</w:t>
      </w:r>
      <w:r w:rsidR="008F6647">
        <w:rPr>
          <w:b w:val="0"/>
        </w:rPr>
        <w:t>21</w:t>
      </w:r>
      <w:r w:rsidRPr="00B836F8">
        <w:rPr>
          <w:b w:val="0"/>
        </w:rPr>
        <w:t xml:space="preserve"> - </w:t>
      </w:r>
      <w:r w:rsidR="008F6647">
        <w:rPr>
          <w:b w:val="0"/>
        </w:rPr>
        <w:t>heden</w:t>
      </w:r>
    </w:p>
    <w:p w14:paraId="00ED3269" w14:textId="04FFDAE0" w:rsidR="00B836F8" w:rsidRDefault="00B836F8" w:rsidP="00B836F8">
      <w:pPr>
        <w:pStyle w:val="Locatie"/>
        <w:ind w:left="0" w:firstLine="432"/>
      </w:pPr>
      <w:r>
        <w:t>Gent, Oost-Vlaanderen</w:t>
      </w:r>
    </w:p>
    <w:p w14:paraId="667C829D" w14:textId="0D5A8983" w:rsidR="00B836F8" w:rsidRDefault="00F92413" w:rsidP="00B836F8">
      <w:pPr>
        <w:pStyle w:val="Locatie"/>
        <w:numPr>
          <w:ilvl w:val="0"/>
          <w:numId w:val="21"/>
        </w:numPr>
        <w:rPr>
          <w:i w:val="0"/>
          <w:iCs/>
        </w:rPr>
      </w:pPr>
      <w:r>
        <w:rPr>
          <w:i w:val="0"/>
          <w:iCs/>
        </w:rPr>
        <w:t>2</w:t>
      </w:r>
      <w:r w:rsidRPr="00F92413">
        <w:rPr>
          <w:i w:val="0"/>
          <w:iCs/>
          <w:vertAlign w:val="superscript"/>
        </w:rPr>
        <w:t>de</w:t>
      </w:r>
      <w:r>
        <w:rPr>
          <w:i w:val="0"/>
          <w:iCs/>
        </w:rPr>
        <w:t xml:space="preserve"> </w:t>
      </w:r>
      <w:r w:rsidR="00B836F8">
        <w:rPr>
          <w:i w:val="0"/>
          <w:iCs/>
        </w:rPr>
        <w:t xml:space="preserve">Jaar </w:t>
      </w:r>
      <w:r w:rsidR="00307737">
        <w:rPr>
          <w:i w:val="0"/>
          <w:iCs/>
        </w:rPr>
        <w:t>b</w:t>
      </w:r>
      <w:r w:rsidR="00B836F8">
        <w:rPr>
          <w:i w:val="0"/>
          <w:iCs/>
        </w:rPr>
        <w:t xml:space="preserve">achelor </w:t>
      </w:r>
      <w:r w:rsidR="00C820DD">
        <w:rPr>
          <w:i w:val="0"/>
          <w:iCs/>
        </w:rPr>
        <w:t>T</w:t>
      </w:r>
      <w:r w:rsidR="00B836F8">
        <w:rPr>
          <w:i w:val="0"/>
          <w:iCs/>
        </w:rPr>
        <w:t xml:space="preserve">oegepaste </w:t>
      </w:r>
      <w:r w:rsidR="005555DB">
        <w:rPr>
          <w:i w:val="0"/>
          <w:iCs/>
        </w:rPr>
        <w:t>i</w:t>
      </w:r>
      <w:r w:rsidR="00B836F8">
        <w:rPr>
          <w:i w:val="0"/>
          <w:iCs/>
        </w:rPr>
        <w:t>nformatica</w:t>
      </w:r>
      <w:r w:rsidR="00327EA4">
        <w:rPr>
          <w:i w:val="0"/>
          <w:iCs/>
        </w:rPr>
        <w:t>.</w:t>
      </w:r>
    </w:p>
    <w:p w14:paraId="63FBB450" w14:textId="77777777" w:rsidR="00C40111" w:rsidRDefault="00C40111" w:rsidP="00C40111">
      <w:pPr>
        <w:pStyle w:val="Locatie"/>
        <w:ind w:left="420"/>
        <w:rPr>
          <w:i w:val="0"/>
          <w:iCs/>
        </w:rPr>
      </w:pPr>
    </w:p>
    <w:p w14:paraId="74CEC8C1" w14:textId="0478D7C0" w:rsidR="00086FAA" w:rsidRDefault="00086FAA" w:rsidP="00086FAA">
      <w:pPr>
        <w:pStyle w:val="Kop2"/>
      </w:pPr>
      <w:r>
        <w:t>Halmstad University</w:t>
      </w:r>
      <w:r>
        <w:tab/>
      </w:r>
      <w:r>
        <w:tab/>
      </w:r>
      <w:r>
        <w:tab/>
      </w:r>
      <w:r>
        <w:tab/>
        <w:t xml:space="preserve">                </w:t>
      </w:r>
      <w:r w:rsidR="00097C74">
        <w:t xml:space="preserve">     </w:t>
      </w:r>
      <w:r>
        <w:t xml:space="preserve"> </w:t>
      </w:r>
      <w:r w:rsidRPr="00B836F8">
        <w:rPr>
          <w:b w:val="0"/>
        </w:rPr>
        <w:t>0</w:t>
      </w:r>
      <w:r>
        <w:rPr>
          <w:b w:val="0"/>
        </w:rPr>
        <w:t>6</w:t>
      </w:r>
      <w:r w:rsidRPr="00B836F8">
        <w:rPr>
          <w:b w:val="0"/>
        </w:rPr>
        <w:t>/0</w:t>
      </w:r>
      <w:r>
        <w:rPr>
          <w:b w:val="0"/>
        </w:rPr>
        <w:t>1</w:t>
      </w:r>
      <w:r w:rsidRPr="00B836F8">
        <w:rPr>
          <w:b w:val="0"/>
        </w:rPr>
        <w:t>/20</w:t>
      </w:r>
      <w:r>
        <w:rPr>
          <w:b w:val="0"/>
        </w:rPr>
        <w:t>2</w:t>
      </w:r>
      <w:r>
        <w:rPr>
          <w:b w:val="0"/>
        </w:rPr>
        <w:t>3</w:t>
      </w:r>
      <w:r w:rsidRPr="00B836F8">
        <w:rPr>
          <w:b w:val="0"/>
        </w:rPr>
        <w:t xml:space="preserve"> </w:t>
      </w:r>
      <w:r w:rsidR="00097C74">
        <w:rPr>
          <w:b w:val="0"/>
        </w:rPr>
        <w:t>–</w:t>
      </w:r>
      <w:r w:rsidRPr="00B836F8">
        <w:rPr>
          <w:b w:val="0"/>
        </w:rPr>
        <w:t xml:space="preserve"> </w:t>
      </w:r>
      <w:r w:rsidR="000B47EA">
        <w:rPr>
          <w:b w:val="0"/>
        </w:rPr>
        <w:t>30</w:t>
      </w:r>
      <w:r w:rsidR="00097C74">
        <w:rPr>
          <w:b w:val="0"/>
        </w:rPr>
        <w:t>/0</w:t>
      </w:r>
      <w:r w:rsidR="000B47EA">
        <w:rPr>
          <w:b w:val="0"/>
        </w:rPr>
        <w:t>5</w:t>
      </w:r>
      <w:r w:rsidR="00097C74">
        <w:rPr>
          <w:b w:val="0"/>
        </w:rPr>
        <w:t>/2023</w:t>
      </w:r>
    </w:p>
    <w:p w14:paraId="1D69CB7F" w14:textId="1E99460E" w:rsidR="007F2F68" w:rsidRDefault="00C40111" w:rsidP="007F2F68">
      <w:pPr>
        <w:pStyle w:val="Locatie"/>
        <w:ind w:left="0"/>
      </w:pPr>
      <w:r>
        <w:rPr>
          <w:i w:val="0"/>
          <w:iCs/>
        </w:rPr>
        <w:t xml:space="preserve">        </w:t>
      </w:r>
      <w:r w:rsidRPr="00090545">
        <w:t>Halmstad</w:t>
      </w:r>
      <w:r w:rsidR="00090545" w:rsidRPr="00090545">
        <w:t>, Zweden</w:t>
      </w:r>
    </w:p>
    <w:p w14:paraId="053B5BB6" w14:textId="4106F4C4" w:rsidR="00090545" w:rsidRDefault="00086FAA" w:rsidP="00090545">
      <w:pPr>
        <w:pStyle w:val="Locatie"/>
        <w:numPr>
          <w:ilvl w:val="0"/>
          <w:numId w:val="27"/>
        </w:numPr>
        <w:rPr>
          <w:i w:val="0"/>
          <w:iCs/>
        </w:rPr>
      </w:pPr>
      <w:r>
        <w:rPr>
          <w:i w:val="0"/>
          <w:iCs/>
        </w:rPr>
        <w:t>2</w:t>
      </w:r>
      <w:r w:rsidRPr="00086FAA">
        <w:rPr>
          <w:i w:val="0"/>
          <w:iCs/>
          <w:vertAlign w:val="superscript"/>
        </w:rPr>
        <w:t>de</w:t>
      </w:r>
      <w:r>
        <w:rPr>
          <w:i w:val="0"/>
          <w:iCs/>
        </w:rPr>
        <w:t xml:space="preserve"> semester van mijn 2</w:t>
      </w:r>
      <w:r w:rsidRPr="00086FAA">
        <w:rPr>
          <w:i w:val="0"/>
          <w:iCs/>
          <w:vertAlign w:val="superscript"/>
        </w:rPr>
        <w:t>de</w:t>
      </w:r>
      <w:r>
        <w:rPr>
          <w:i w:val="0"/>
          <w:iCs/>
        </w:rPr>
        <w:t xml:space="preserve"> jaar bachelor Toegepaste informatice</w:t>
      </w:r>
    </w:p>
    <w:p w14:paraId="495727C5" w14:textId="615B1C52" w:rsidR="007F2F68" w:rsidRDefault="007F2F68" w:rsidP="007F2F68">
      <w:pPr>
        <w:pStyle w:val="Kop1"/>
      </w:pPr>
      <w:r>
        <w:t>Sociale vaardigheden</w:t>
      </w:r>
    </w:p>
    <w:p w14:paraId="04177925" w14:textId="793A8CDF" w:rsidR="007F2F68" w:rsidRDefault="007F2F68" w:rsidP="007F2F68">
      <w:pPr>
        <w:pStyle w:val="Kop2"/>
      </w:pPr>
      <w:r w:rsidRPr="007F2F68">
        <w:t>Jeugdbeweging</w:t>
      </w:r>
    </w:p>
    <w:p w14:paraId="563B5214" w14:textId="4034E93C" w:rsidR="007F2F68" w:rsidRDefault="007F2F68" w:rsidP="007F2F68">
      <w:pPr>
        <w:pStyle w:val="Locatie"/>
      </w:pPr>
      <w:r>
        <w:t>KSA Frassati Nieuwkerken</w:t>
      </w:r>
    </w:p>
    <w:p w14:paraId="48E48421" w14:textId="22ACAF51" w:rsidR="007F2F68" w:rsidRDefault="007F2F68" w:rsidP="007F2F68">
      <w:pPr>
        <w:pStyle w:val="Locatie"/>
        <w:numPr>
          <w:ilvl w:val="0"/>
          <w:numId w:val="21"/>
        </w:numPr>
        <w:rPr>
          <w:i w:val="0"/>
          <w:iCs/>
        </w:rPr>
      </w:pPr>
      <w:r>
        <w:rPr>
          <w:i w:val="0"/>
          <w:iCs/>
        </w:rPr>
        <w:t>3</w:t>
      </w:r>
      <w:r w:rsidR="00F92413">
        <w:rPr>
          <w:i w:val="0"/>
          <w:iCs/>
          <w:vertAlign w:val="superscript"/>
        </w:rPr>
        <w:t xml:space="preserve"> </w:t>
      </w:r>
      <w:r>
        <w:rPr>
          <w:i w:val="0"/>
          <w:iCs/>
        </w:rPr>
        <w:t>Jaar leiding</w:t>
      </w:r>
      <w:r w:rsidR="00327EA4">
        <w:rPr>
          <w:i w:val="0"/>
          <w:iCs/>
        </w:rPr>
        <w:t>.</w:t>
      </w:r>
    </w:p>
    <w:p w14:paraId="2E4E1B37" w14:textId="3F82D91B" w:rsidR="007F2F68" w:rsidRPr="005B21F6" w:rsidRDefault="007F2F68" w:rsidP="005B21F6">
      <w:pPr>
        <w:pStyle w:val="Locatie"/>
        <w:numPr>
          <w:ilvl w:val="0"/>
          <w:numId w:val="21"/>
        </w:numPr>
        <w:rPr>
          <w:i w:val="0"/>
          <w:iCs/>
        </w:rPr>
      </w:pPr>
      <w:r>
        <w:rPr>
          <w:i w:val="0"/>
          <w:iCs/>
        </w:rPr>
        <w:t>Medeverantwoordelijke voor het materiaal</w:t>
      </w:r>
      <w:r w:rsidR="00327EA4">
        <w:rPr>
          <w:i w:val="0"/>
          <w:iCs/>
        </w:rPr>
        <w:t>.</w:t>
      </w:r>
    </w:p>
    <w:sectPr w:rsidR="007F2F68" w:rsidRPr="005B21F6" w:rsidSect="00452B12">
      <w:pgSz w:w="11906" w:h="16838" w:code="9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4811D" w14:textId="77777777" w:rsidR="0007788E" w:rsidRDefault="0007788E" w:rsidP="00580C51">
      <w:pPr>
        <w:spacing w:before="0" w:after="0" w:line="240" w:lineRule="auto"/>
      </w:pPr>
      <w:r>
        <w:separator/>
      </w:r>
    </w:p>
  </w:endnote>
  <w:endnote w:type="continuationSeparator" w:id="0">
    <w:p w14:paraId="6A731994" w14:textId="77777777" w:rsidR="0007788E" w:rsidRDefault="0007788E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F9641" w14:textId="77777777" w:rsidR="0007788E" w:rsidRDefault="0007788E" w:rsidP="00580C51">
      <w:pPr>
        <w:spacing w:before="0" w:after="0" w:line="240" w:lineRule="auto"/>
      </w:pPr>
      <w:r>
        <w:separator/>
      </w:r>
    </w:p>
  </w:footnote>
  <w:footnote w:type="continuationSeparator" w:id="0">
    <w:p w14:paraId="03FB014E" w14:textId="77777777" w:rsidR="0007788E" w:rsidRDefault="0007788E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A65EE"/>
    <w:multiLevelType w:val="hybridMultilevel"/>
    <w:tmpl w:val="4F0CF6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302B8"/>
    <w:multiLevelType w:val="hybridMultilevel"/>
    <w:tmpl w:val="D5FC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4534A"/>
    <w:multiLevelType w:val="hybridMultilevel"/>
    <w:tmpl w:val="7C10E892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27786CB4"/>
    <w:multiLevelType w:val="hybridMultilevel"/>
    <w:tmpl w:val="0EA07F96"/>
    <w:lvl w:ilvl="0" w:tplc="0413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297A6A47"/>
    <w:multiLevelType w:val="hybridMultilevel"/>
    <w:tmpl w:val="D604067E"/>
    <w:lvl w:ilvl="0" w:tplc="0413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CE2A06"/>
    <w:multiLevelType w:val="hybridMultilevel"/>
    <w:tmpl w:val="7878186E"/>
    <w:lvl w:ilvl="0" w:tplc="B37C3B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7C256B5A"/>
    <w:multiLevelType w:val="hybridMultilevel"/>
    <w:tmpl w:val="669E4216"/>
    <w:lvl w:ilvl="0" w:tplc="B37C3B62">
      <w:numFmt w:val="bullet"/>
      <w:lvlText w:val="-"/>
      <w:lvlJc w:val="left"/>
      <w:pPr>
        <w:ind w:left="1152" w:hanging="36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7C6D3852"/>
    <w:multiLevelType w:val="hybridMultilevel"/>
    <w:tmpl w:val="ADB80C6E"/>
    <w:lvl w:ilvl="0" w:tplc="0413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536964637">
    <w:abstractNumId w:val="22"/>
  </w:num>
  <w:num w:numId="2" w16cid:durableId="1547528236">
    <w:abstractNumId w:val="18"/>
  </w:num>
  <w:num w:numId="3" w16cid:durableId="1207526062">
    <w:abstractNumId w:val="11"/>
  </w:num>
  <w:num w:numId="4" w16cid:durableId="378285470">
    <w:abstractNumId w:val="12"/>
  </w:num>
  <w:num w:numId="5" w16cid:durableId="1650132119">
    <w:abstractNumId w:val="13"/>
  </w:num>
  <w:num w:numId="6" w16cid:durableId="760223105">
    <w:abstractNumId w:val="21"/>
  </w:num>
  <w:num w:numId="7" w16cid:durableId="657541424">
    <w:abstractNumId w:val="20"/>
  </w:num>
  <w:num w:numId="8" w16cid:durableId="171186842">
    <w:abstractNumId w:val="9"/>
  </w:num>
  <w:num w:numId="9" w16cid:durableId="704863617">
    <w:abstractNumId w:val="7"/>
  </w:num>
  <w:num w:numId="10" w16cid:durableId="407383361">
    <w:abstractNumId w:val="6"/>
  </w:num>
  <w:num w:numId="11" w16cid:durableId="784156989">
    <w:abstractNumId w:val="5"/>
  </w:num>
  <w:num w:numId="12" w16cid:durableId="385959297">
    <w:abstractNumId w:val="4"/>
  </w:num>
  <w:num w:numId="13" w16cid:durableId="216672062">
    <w:abstractNumId w:val="8"/>
  </w:num>
  <w:num w:numId="14" w16cid:durableId="1027365395">
    <w:abstractNumId w:val="3"/>
  </w:num>
  <w:num w:numId="15" w16cid:durableId="1480147184">
    <w:abstractNumId w:val="2"/>
  </w:num>
  <w:num w:numId="16" w16cid:durableId="146365852">
    <w:abstractNumId w:val="1"/>
  </w:num>
  <w:num w:numId="17" w16cid:durableId="1595281722">
    <w:abstractNumId w:val="0"/>
  </w:num>
  <w:num w:numId="18" w16cid:durableId="425732938">
    <w:abstractNumId w:val="25"/>
  </w:num>
  <w:num w:numId="19" w16cid:durableId="558398826">
    <w:abstractNumId w:val="26"/>
  </w:num>
  <w:num w:numId="20" w16cid:durableId="1581675188">
    <w:abstractNumId w:val="24"/>
  </w:num>
  <w:num w:numId="21" w16cid:durableId="2091391886">
    <w:abstractNumId w:val="15"/>
  </w:num>
  <w:num w:numId="22" w16cid:durableId="1671325603">
    <w:abstractNumId w:val="17"/>
  </w:num>
  <w:num w:numId="23" w16cid:durableId="673069203">
    <w:abstractNumId w:val="16"/>
  </w:num>
  <w:num w:numId="24" w16cid:durableId="2059157774">
    <w:abstractNumId w:val="10"/>
  </w:num>
  <w:num w:numId="25" w16cid:durableId="68356722">
    <w:abstractNumId w:val="19"/>
  </w:num>
  <w:num w:numId="26" w16cid:durableId="1309483219">
    <w:abstractNumId w:val="23"/>
  </w:num>
  <w:num w:numId="27" w16cid:durableId="16197239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0F"/>
    <w:rsid w:val="000022EB"/>
    <w:rsid w:val="000214BD"/>
    <w:rsid w:val="00026D9D"/>
    <w:rsid w:val="00033380"/>
    <w:rsid w:val="00034F0A"/>
    <w:rsid w:val="0006276C"/>
    <w:rsid w:val="000701B2"/>
    <w:rsid w:val="00075E73"/>
    <w:rsid w:val="0007788E"/>
    <w:rsid w:val="00081583"/>
    <w:rsid w:val="00086FAA"/>
    <w:rsid w:val="00090545"/>
    <w:rsid w:val="00097C74"/>
    <w:rsid w:val="000B0EE9"/>
    <w:rsid w:val="000B0F02"/>
    <w:rsid w:val="000B47EA"/>
    <w:rsid w:val="000C0604"/>
    <w:rsid w:val="0010077D"/>
    <w:rsid w:val="00116379"/>
    <w:rsid w:val="0013567F"/>
    <w:rsid w:val="00145B27"/>
    <w:rsid w:val="00165BAF"/>
    <w:rsid w:val="00177AA8"/>
    <w:rsid w:val="001B4B27"/>
    <w:rsid w:val="0025418C"/>
    <w:rsid w:val="00264F92"/>
    <w:rsid w:val="00287AF2"/>
    <w:rsid w:val="002911C8"/>
    <w:rsid w:val="002A0B18"/>
    <w:rsid w:val="002E4074"/>
    <w:rsid w:val="002F2E0C"/>
    <w:rsid w:val="00300698"/>
    <w:rsid w:val="00301257"/>
    <w:rsid w:val="00306C2A"/>
    <w:rsid w:val="00307737"/>
    <w:rsid w:val="00323AAA"/>
    <w:rsid w:val="00327EA4"/>
    <w:rsid w:val="00342935"/>
    <w:rsid w:val="00361AFB"/>
    <w:rsid w:val="003626D2"/>
    <w:rsid w:val="00374E86"/>
    <w:rsid w:val="00374F68"/>
    <w:rsid w:val="00375877"/>
    <w:rsid w:val="00392197"/>
    <w:rsid w:val="003D2011"/>
    <w:rsid w:val="003E528D"/>
    <w:rsid w:val="003F5303"/>
    <w:rsid w:val="0041118B"/>
    <w:rsid w:val="00425E36"/>
    <w:rsid w:val="00452B12"/>
    <w:rsid w:val="004D6619"/>
    <w:rsid w:val="00513FEC"/>
    <w:rsid w:val="00544511"/>
    <w:rsid w:val="005555DB"/>
    <w:rsid w:val="00557584"/>
    <w:rsid w:val="00580C51"/>
    <w:rsid w:val="005B21A9"/>
    <w:rsid w:val="005B21F6"/>
    <w:rsid w:val="005C0355"/>
    <w:rsid w:val="005C5D33"/>
    <w:rsid w:val="005C6A9B"/>
    <w:rsid w:val="0066337D"/>
    <w:rsid w:val="00670985"/>
    <w:rsid w:val="006819CE"/>
    <w:rsid w:val="006962EF"/>
    <w:rsid w:val="006A2C28"/>
    <w:rsid w:val="006D7460"/>
    <w:rsid w:val="006E0612"/>
    <w:rsid w:val="006E1F23"/>
    <w:rsid w:val="006E2432"/>
    <w:rsid w:val="006F25E5"/>
    <w:rsid w:val="007001D6"/>
    <w:rsid w:val="00700B95"/>
    <w:rsid w:val="00707959"/>
    <w:rsid w:val="00723045"/>
    <w:rsid w:val="007508D0"/>
    <w:rsid w:val="00790D50"/>
    <w:rsid w:val="007A2F12"/>
    <w:rsid w:val="007C5B9E"/>
    <w:rsid w:val="007D5AB6"/>
    <w:rsid w:val="007F2F68"/>
    <w:rsid w:val="008639EB"/>
    <w:rsid w:val="00866CF9"/>
    <w:rsid w:val="008E18D5"/>
    <w:rsid w:val="008E5991"/>
    <w:rsid w:val="008F6647"/>
    <w:rsid w:val="0090731C"/>
    <w:rsid w:val="00907793"/>
    <w:rsid w:val="009077DC"/>
    <w:rsid w:val="00921727"/>
    <w:rsid w:val="00942976"/>
    <w:rsid w:val="009548CA"/>
    <w:rsid w:val="00987217"/>
    <w:rsid w:val="009925AC"/>
    <w:rsid w:val="00997F2B"/>
    <w:rsid w:val="009C650F"/>
    <w:rsid w:val="00A07D6A"/>
    <w:rsid w:val="00A84E65"/>
    <w:rsid w:val="00A95544"/>
    <w:rsid w:val="00AA1ACB"/>
    <w:rsid w:val="00AB41F5"/>
    <w:rsid w:val="00AC26FD"/>
    <w:rsid w:val="00AF0D04"/>
    <w:rsid w:val="00AF1168"/>
    <w:rsid w:val="00AF225B"/>
    <w:rsid w:val="00B26B89"/>
    <w:rsid w:val="00B54803"/>
    <w:rsid w:val="00B836F8"/>
    <w:rsid w:val="00B97A1E"/>
    <w:rsid w:val="00BB2B3D"/>
    <w:rsid w:val="00BC249D"/>
    <w:rsid w:val="00C069B4"/>
    <w:rsid w:val="00C302EE"/>
    <w:rsid w:val="00C40111"/>
    <w:rsid w:val="00C55F0B"/>
    <w:rsid w:val="00C57C87"/>
    <w:rsid w:val="00C820DD"/>
    <w:rsid w:val="00C925EB"/>
    <w:rsid w:val="00CD22BE"/>
    <w:rsid w:val="00CE3F13"/>
    <w:rsid w:val="00D06500"/>
    <w:rsid w:val="00D24CDB"/>
    <w:rsid w:val="00D3324E"/>
    <w:rsid w:val="00D449BA"/>
    <w:rsid w:val="00D4662D"/>
    <w:rsid w:val="00D720EA"/>
    <w:rsid w:val="00D9136B"/>
    <w:rsid w:val="00D97489"/>
    <w:rsid w:val="00DE7766"/>
    <w:rsid w:val="00E33FCE"/>
    <w:rsid w:val="00E64C2A"/>
    <w:rsid w:val="00E85ACE"/>
    <w:rsid w:val="00F46FEB"/>
    <w:rsid w:val="00F510D1"/>
    <w:rsid w:val="00F906CF"/>
    <w:rsid w:val="00F9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89C974"/>
  <w15:docId w15:val="{58656834-6A72-4093-9AF4-4AC6354B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Kop1">
    <w:name w:val="heading 1"/>
    <w:basedOn w:val="Standaard"/>
    <w:next w:val="Standaard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Kop2">
    <w:name w:val="heading 2"/>
    <w:basedOn w:val="Standaard"/>
    <w:next w:val="Standaard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Kop3">
    <w:name w:val="heading 3"/>
    <w:basedOn w:val="Standaard"/>
    <w:next w:val="Standaard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sid w:val="00DE7766"/>
    <w:rPr>
      <w:rFonts w:cs="Tahoma"/>
    </w:rPr>
  </w:style>
  <w:style w:type="paragraph" w:customStyle="1" w:styleId="Contactgegevens">
    <w:name w:val="Contactgegevens"/>
    <w:basedOn w:val="Standaard"/>
    <w:uiPriority w:val="1"/>
    <w:qFormat/>
    <w:rsid w:val="00033380"/>
    <w:pPr>
      <w:spacing w:after="240"/>
      <w:contextualSpacing/>
    </w:pPr>
  </w:style>
  <w:style w:type="paragraph" w:customStyle="1" w:styleId="Datums">
    <w:name w:val="Datums"/>
    <w:basedOn w:val="Standaard"/>
    <w:uiPriority w:val="1"/>
    <w:qFormat/>
    <w:rsid w:val="00116379"/>
    <w:pPr>
      <w:spacing w:before="80"/>
      <w:jc w:val="right"/>
    </w:pPr>
  </w:style>
  <w:style w:type="paragraph" w:customStyle="1" w:styleId="Locatie">
    <w:name w:val="Locatie"/>
    <w:basedOn w:val="Standaard"/>
    <w:link w:val="Tekensvoorlocatie"/>
    <w:uiPriority w:val="1"/>
    <w:unhideWhenUsed/>
    <w:qFormat/>
    <w:rsid w:val="00300698"/>
    <w:pPr>
      <w:ind w:left="432"/>
    </w:pPr>
    <w:rPr>
      <w:i/>
    </w:rPr>
  </w:style>
  <w:style w:type="character" w:customStyle="1" w:styleId="Tekensvoorlocatie">
    <w:name w:val="Tekens voor locatie"/>
    <w:basedOn w:val="Standaardalinea-lettertype"/>
    <w:link w:val="Locatie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jstalinea">
    <w:name w:val="List Paragraph"/>
    <w:basedOn w:val="Standaard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Tekstvantijdelijkeaanduiding">
    <w:name w:val="Placeholder Text"/>
    <w:basedOn w:val="Standaardalinea-lettertype"/>
    <w:uiPriority w:val="99"/>
    <w:semiHidden/>
    <w:rsid w:val="00BB2B3D"/>
    <w:rPr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Voettekst">
    <w:name w:val="footer"/>
    <w:basedOn w:val="Standaard"/>
    <w:link w:val="Voettekst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elraster">
    <w:name w:val="Table Grid"/>
    <w:basedOn w:val="Standaardtabe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ktekst">
    <w:name w:val="Block Text"/>
    <w:basedOn w:val="Standaard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Bijschrift">
    <w:name w:val="caption"/>
    <w:basedOn w:val="Standaard"/>
    <w:next w:val="Standaard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Nadruk">
    <w:name w:val="Emphasis"/>
    <w:basedOn w:val="Standaardalinea-lettertype"/>
    <w:semiHidden/>
    <w:unhideWhenUsed/>
    <w:qFormat/>
    <w:rsid w:val="00034F0A"/>
    <w:rPr>
      <w:i/>
      <w:iC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Geenafstand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Zwaar">
    <w:name w:val="Strong"/>
    <w:basedOn w:val="Standaardalinea-lettertype"/>
    <w:semiHidden/>
    <w:unhideWhenUsed/>
    <w:qFormat/>
    <w:rsid w:val="00034F0A"/>
    <w:rPr>
      <w:b/>
      <w:bCs/>
    </w:rPr>
  </w:style>
  <w:style w:type="paragraph" w:styleId="Ondertitel">
    <w:name w:val="Subtitle"/>
    <w:basedOn w:val="Standaard"/>
    <w:next w:val="Standaard"/>
    <w:link w:val="Ondertitel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el">
    <w:name w:val="Title"/>
    <w:basedOn w:val="Standaard"/>
    <w:next w:val="Standaard"/>
    <w:link w:val="Titel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nne\AppData\Roaming\Microsoft\Templates\Curriculum%20vitae%20voor%20programmeu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28426987E842398E9CBE81B1242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F8E434-7E8C-432B-A62D-0881D8A26506}"/>
      </w:docPartPr>
      <w:docPartBody>
        <w:p w:rsidR="00941D1E" w:rsidRDefault="00C819B2">
          <w:pPr>
            <w:pStyle w:val="7928426987E842398E9CBE81B12421CF"/>
          </w:pPr>
          <w:r>
            <w:rPr>
              <w:lang w:bidi="nl-NL"/>
            </w:rPr>
            <w:t>Computervaardigheden</w:t>
          </w:r>
        </w:p>
      </w:docPartBody>
    </w:docPart>
    <w:docPart>
      <w:docPartPr>
        <w:name w:val="DFB19115CCCA4FB7944EB048D3D450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14ABCEC-B5D8-4B93-A85D-F34AB9E424BD}"/>
      </w:docPartPr>
      <w:docPartBody>
        <w:p w:rsidR="00941D1E" w:rsidRDefault="00C819B2">
          <w:pPr>
            <w:pStyle w:val="DFB19115CCCA4FB7944EB048D3D4503A"/>
          </w:pPr>
          <w:r>
            <w:rPr>
              <w:lang w:bidi="nl-NL"/>
            </w:rPr>
            <w:t>Software</w:t>
          </w:r>
        </w:p>
      </w:docPartBody>
    </w:docPart>
    <w:docPart>
      <w:docPartPr>
        <w:name w:val="DD7C121A9EBF43B6A8ED7DF1092BA0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CB11A5-8506-4524-BA7A-1E117F6AC5FA}"/>
      </w:docPartPr>
      <w:docPartBody>
        <w:p w:rsidR="00941D1E" w:rsidRDefault="00C819B2">
          <w:pPr>
            <w:pStyle w:val="DD7C121A9EBF43B6A8ED7DF1092BA0AA"/>
          </w:pPr>
          <w:r>
            <w:rPr>
              <w:lang w:bidi="nl-NL"/>
            </w:rPr>
            <w:t>Werkervaring</w:t>
          </w:r>
        </w:p>
      </w:docPartBody>
    </w:docPart>
    <w:docPart>
      <w:docPartPr>
        <w:name w:val="DF4DEF6C3C124CC0B78548CA5FB719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55320E-157E-4330-BBC1-A01701DC585B}"/>
      </w:docPartPr>
      <w:docPartBody>
        <w:p w:rsidR="00941D1E" w:rsidRDefault="00C819B2">
          <w:pPr>
            <w:pStyle w:val="DF4DEF6C3C124CC0B78548CA5FB71959"/>
          </w:pPr>
          <w:r>
            <w:rPr>
              <w:lang w:bidi="nl-NL"/>
            </w:rPr>
            <w:t>Opleiding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BF"/>
    <w:rsid w:val="00637CBF"/>
    <w:rsid w:val="006408E7"/>
    <w:rsid w:val="00941D1E"/>
    <w:rsid w:val="00A860F3"/>
    <w:rsid w:val="00AD69CF"/>
    <w:rsid w:val="00C8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928426987E842398E9CBE81B12421CF">
    <w:name w:val="7928426987E842398E9CBE81B12421CF"/>
  </w:style>
  <w:style w:type="paragraph" w:customStyle="1" w:styleId="DFB19115CCCA4FB7944EB048D3D4503A">
    <w:name w:val="DFB19115CCCA4FB7944EB048D3D4503A"/>
  </w:style>
  <w:style w:type="paragraph" w:customStyle="1" w:styleId="DD7C121A9EBF43B6A8ED7DF1092BA0AA">
    <w:name w:val="DD7C121A9EBF43B6A8ED7DF1092BA0AA"/>
  </w:style>
  <w:style w:type="paragraph" w:customStyle="1" w:styleId="DF4DEF6C3C124CC0B78548CA5FB71959">
    <w:name w:val="DF4DEF6C3C124CC0B78548CA5FB71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 voor programmeur</Template>
  <TotalTime>0</TotalTime>
  <Pages>1</Pages>
  <Words>174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senne dierick</dc:creator>
  <cp:lastModifiedBy>senne dierick</cp:lastModifiedBy>
  <cp:revision>31</cp:revision>
  <dcterms:created xsi:type="dcterms:W3CDTF">2022-03-09T18:12:00Z</dcterms:created>
  <dcterms:modified xsi:type="dcterms:W3CDTF">2023-05-21T10:52:00Z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f1adeb900d34ca1cb65aab406ada0221bd2095158b0b8f74f4e4502d1346f0b9</vt:lpwstr>
  </property>
</Properties>
</file>